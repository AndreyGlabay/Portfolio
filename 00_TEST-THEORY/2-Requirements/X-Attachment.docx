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F2A96" w:rsidRPr="00AD4C4B" w:rsidRDefault="00BE0615">
      <w:pPr>
        <w:rPr>
          <w:noProof/>
          <w:lang w:val="en-US"/>
        </w:rPr>
      </w:pPr>
      <w:sdt>
        <w:sdtPr>
          <w:rPr>
            <w:noProof/>
            <w:lang w:val="en-US"/>
          </w:rPr>
          <w:id w:val="-831605760"/>
          <w:docPartObj>
            <w:docPartGallery w:val="Cover Pages"/>
            <w:docPartUnique/>
          </w:docPartObj>
        </w:sdtPr>
        <w:sdtEndPr/>
        <w:sdtContent>
          <w:r w:rsidR="001B57C0" w:rsidRPr="00AD4C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7109F02" wp14:editId="43B0D7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Автофигура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Автофигура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1B57C0" w:rsidRPr="00AD4C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2511020" wp14:editId="2AE48A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Прямоугольник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AD4C4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8F2A96" w:rsidRDefault="008F2A96">
                                      <w:pPr>
                                        <w:pStyle w:val="af5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D4C4B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8F2A96" w:rsidRDefault="00BE0615" w:rsidP="00A43845">
                                      <w:pPr>
                                        <w:pStyle w:val="af5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56"/>
                                            <w:szCs w:val="72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43845" w:rsidRPr="00731BE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56"/>
                                              <w:szCs w:val="72"/>
                                            </w:rPr>
                                            <w:t>Требования к Веб-сайту</w:t>
                                          </w:r>
                                          <w:r w:rsidR="00731BE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56"/>
                                              <w:szCs w:val="72"/>
                                            </w:rPr>
                                            <w:t xml:space="preserve"> тренажёров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D4C4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8F2A96" w:rsidRDefault="008F2A96">
                                      <w:pPr>
                                        <w:pStyle w:val="af5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D4C4B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8F2A96" w:rsidRDefault="00BE0615" w:rsidP="00AD4C4B">
                                      <w:pPr>
                                        <w:pStyle w:val="af5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32524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Portfolio</w:t>
                                          </w:r>
                                          <w:proofErr w:type="spellEnd"/>
                                          <w:r w:rsidR="0032524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 «QA </w:t>
                                          </w:r>
                                          <w:proofErr w:type="spellStart"/>
                                          <w:r w:rsidR="0032524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Manual</w:t>
                                          </w:r>
                                          <w:proofErr w:type="spellEnd"/>
                                          <w:r w:rsidR="0032524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32524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basic</w:t>
                                          </w:r>
                                          <w:proofErr w:type="spellEnd"/>
                                          <w:r w:rsidR="0032524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»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8F2A96" w:rsidRDefault="008F2A96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Прямоугольник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AD4C4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8F2A96" w:rsidRDefault="008F2A96">
                                <w:pPr>
                                  <w:pStyle w:val="af5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D4C4B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8F2A96" w:rsidRDefault="00BE0615" w:rsidP="00A43845">
                                <w:pPr>
                                  <w:pStyle w:val="af5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3845" w:rsidRPr="00731BE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t>Требования к Веб-сайту</w:t>
                                    </w:r>
                                    <w:r w:rsidR="00731BE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t xml:space="preserve"> тренажёров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D4C4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8F2A96" w:rsidRDefault="008F2A96">
                                <w:pPr>
                                  <w:pStyle w:val="af5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D4C4B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8F2A96" w:rsidRDefault="00BE0615" w:rsidP="00AD4C4B">
                                <w:pPr>
                                  <w:pStyle w:val="af5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25242">
                                      <w:rPr>
                                        <w:sz w:val="36"/>
                                        <w:szCs w:val="36"/>
                                      </w:rPr>
                                      <w:t>Portfolio</w:t>
                                    </w:r>
                                    <w:proofErr w:type="spellEnd"/>
                                    <w:r w:rsidR="00325242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«QA </w:t>
                                    </w:r>
                                    <w:proofErr w:type="spellStart"/>
                                    <w:r w:rsidR="00325242">
                                      <w:rPr>
                                        <w:sz w:val="36"/>
                                        <w:szCs w:val="36"/>
                                      </w:rPr>
                                      <w:t>Manual</w:t>
                                    </w:r>
                                    <w:proofErr w:type="spellEnd"/>
                                    <w:r w:rsidR="00325242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325242">
                                      <w:rPr>
                                        <w:sz w:val="36"/>
                                        <w:szCs w:val="36"/>
                                      </w:rPr>
                                      <w:t>basic</w:t>
                                    </w:r>
                                    <w:proofErr w:type="spellEnd"/>
                                    <w:r w:rsidR="00325242">
                                      <w:rPr>
                                        <w:sz w:val="36"/>
                                        <w:szCs w:val="36"/>
                                      </w:rPr>
                                      <w:t>»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8F2A96" w:rsidRDefault="008F2A9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B57C0" w:rsidRPr="00AD4C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CAB8340" wp14:editId="7AD6FB2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Прямоугольник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8F2A96" w:rsidRDefault="00BE0615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  <w:lang w:val="en-US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4357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IT </w:t>
                                    </w:r>
                                    <w:r w:rsidR="00AD4C4B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en-US"/>
                                      </w:rPr>
                                      <w:t>COMPANY</w:t>
                                    </w:r>
                                    <w:r w:rsidR="00924357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«AtoL»</w:t>
                                    </w:r>
                                  </w:sdtContent>
                                </w:sdt>
                              </w:p>
                              <w:p w:rsidR="008F2A96" w:rsidRDefault="008F2A96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8F2A96" w:rsidRDefault="00BE0615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6-24T00:00:00Z">
                                      <w:dateFormat w:val="d MMMM yyyy г.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25242">
                                      <w:t>24 июня 2022 г.</w:t>
                                    </w:r>
                                  </w:sdtContent>
                                </w:sdt>
                              </w:p>
                              <w:p w:rsidR="008F2A96" w:rsidRDefault="001B57C0">
                                <w:pPr>
                                  <w:pStyle w:val="af5"/>
                                  <w:spacing w:line="276" w:lineRule="auto"/>
                                  <w:jc w:val="center"/>
                                </w:pPr>
                                <w:r>
                                  <w:t>Создан</w:t>
                                </w:r>
                                <w:r w:rsidR="00731BE5">
                                  <w:t>о</w:t>
                                </w:r>
                                <w: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4C4B">
                                      <w:rPr>
                                        <w:lang w:val="en-US"/>
                                      </w:rPr>
                                      <w:t>Andriy Glabay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Прямоугольник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" o:allowincell="f" filled="f" stroked="f" strokeweight=".25pt">
                    <v:textbox style="mso-fit-shape-to-text:t" inset=",18pt,,18pt">
                      <w:txbxContent>
                        <w:p w:rsidR="008F2A96" w:rsidRDefault="00BE0615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  <w:lang w:val="en-US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24357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IT </w:t>
                              </w:r>
                              <w:r w:rsidR="00AD4C4B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lang w:val="en-US"/>
                                </w:rPr>
                                <w:t>COMPANY</w:t>
                              </w:r>
                              <w:r w:rsidR="00924357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«AtoL»</w:t>
                              </w:r>
                            </w:sdtContent>
                          </w:sdt>
                        </w:p>
                        <w:p w:rsidR="008F2A96" w:rsidRDefault="008F2A96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8F2A96" w:rsidRDefault="00BE0615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6-24T00:00:00Z">
                                <w:dateFormat w:val="d MMMM yyyy г.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25242">
                                <w:t>24 июня 2022 г.</w:t>
                              </w:r>
                            </w:sdtContent>
                          </w:sdt>
                        </w:p>
                        <w:p w:rsidR="008F2A96" w:rsidRDefault="001B57C0">
                          <w:pPr>
                            <w:pStyle w:val="af5"/>
                            <w:spacing w:line="276" w:lineRule="auto"/>
                            <w:jc w:val="center"/>
                          </w:pPr>
                          <w:r>
                            <w:t>Создан</w:t>
                          </w:r>
                          <w:r w:rsidR="00731BE5">
                            <w:t>о</w:t>
                          </w:r>
                          <w: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D4C4B">
                                <w:rPr>
                                  <w:lang w:val="en-US"/>
                                </w:rPr>
                                <w:t>Andriy Glabay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1B57C0" w:rsidRPr="00AD4C4B">
            <w:rPr>
              <w:noProof/>
              <w:lang w:val="en-US"/>
            </w:rPr>
            <w:br w:type="page"/>
          </w:r>
        </w:sdtContent>
      </w:sdt>
    </w:p>
    <w:p w:rsidR="008F2A96" w:rsidRPr="00AD4C4B" w:rsidRDefault="00BE0615">
      <w:pPr>
        <w:pStyle w:val="a4"/>
        <w:rPr>
          <w:smallCaps w:val="0"/>
          <w:noProof/>
          <w:lang w:val="en-US"/>
        </w:rPr>
      </w:pPr>
      <w:sdt>
        <w:sdtPr>
          <w:rPr>
            <w:smallCaps w:val="0"/>
            <w:noProof/>
            <w:lang w:val="en-US"/>
          </w:rPr>
          <w:alias w:val="Название"/>
          <w:tag w:val="Название"/>
          <w:id w:val="11808329"/>
          <w:placeholder>
            <w:docPart w:val="986E2EC34D0F46A88DE45CFDD7E58C4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731BE5" w:rsidRPr="00AD4C4B">
            <w:rPr>
              <w:smallCaps w:val="0"/>
              <w:noProof/>
              <w:lang w:val="en-US"/>
            </w:rPr>
            <w:t>Требования к Веб-сайту тренажёров</w:t>
          </w:r>
        </w:sdtContent>
      </w:sdt>
    </w:p>
    <w:p w:rsidR="008F2A96" w:rsidRPr="00AD4C4B" w:rsidRDefault="00BE0615">
      <w:pPr>
        <w:pStyle w:val="a6"/>
        <w:rPr>
          <w:noProof/>
          <w:lang w:val="en-US"/>
        </w:rPr>
      </w:pPr>
      <w:sdt>
        <w:sdtPr>
          <w:rPr>
            <w:noProof/>
            <w:lang w:val="en-US"/>
          </w:rPr>
          <w:alias w:val="Подзаголовок"/>
          <w:tag w:val="Подзаголовок"/>
          <w:id w:val="11808339"/>
          <w:placeholder>
            <w:docPart w:val="D746BAAB9BF740BE99DBC9FF95348A21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325242">
            <w:rPr>
              <w:noProof/>
            </w:rPr>
            <w:t>Portfolio «QA Manual basic»</w:t>
          </w:r>
        </w:sdtContent>
      </w:sdt>
    </w:p>
    <w:p w:rsidR="008F2A96" w:rsidRPr="00AD4C4B" w:rsidRDefault="00A43845" w:rsidP="00A43845">
      <w:pPr>
        <w:pStyle w:val="1"/>
        <w:rPr>
          <w:noProof/>
          <w:lang w:val="en-US"/>
        </w:rPr>
      </w:pPr>
      <w:r w:rsidRPr="00AD4C4B">
        <w:rPr>
          <w:noProof/>
          <w:lang w:val="en-US"/>
        </w:rPr>
        <w:t>Требования разделим на типы:</w:t>
      </w:r>
    </w:p>
    <w:p w:rsidR="00A43845" w:rsidRPr="00AD4C4B" w:rsidRDefault="00A43845" w:rsidP="0058509F">
      <w:pPr>
        <w:pStyle w:val="afb"/>
        <w:numPr>
          <w:ilvl w:val="0"/>
          <w:numId w:val="11"/>
        </w:numPr>
        <w:rPr>
          <w:noProof/>
          <w:lang w:val="en-US"/>
        </w:rPr>
      </w:pPr>
      <w:r w:rsidRPr="00AD4C4B">
        <w:rPr>
          <w:noProof/>
          <w:lang w:val="en-US"/>
        </w:rPr>
        <w:t>Требования к графическому дизайну сайта</w:t>
      </w:r>
    </w:p>
    <w:p w:rsidR="00A43845" w:rsidRPr="00AD4C4B" w:rsidRDefault="00A43845" w:rsidP="0058509F">
      <w:pPr>
        <w:pStyle w:val="afb"/>
        <w:numPr>
          <w:ilvl w:val="0"/>
          <w:numId w:val="11"/>
        </w:numPr>
        <w:rPr>
          <w:noProof/>
          <w:lang w:val="en-US"/>
        </w:rPr>
      </w:pPr>
      <w:r w:rsidRPr="00AD4C4B">
        <w:rPr>
          <w:noProof/>
          <w:lang w:val="en-US"/>
        </w:rPr>
        <w:t>Функциональные требования</w:t>
      </w:r>
    </w:p>
    <w:p w:rsidR="00A43845" w:rsidRPr="00AD4C4B" w:rsidRDefault="00A43845" w:rsidP="0058509F">
      <w:pPr>
        <w:pStyle w:val="afb"/>
        <w:numPr>
          <w:ilvl w:val="0"/>
          <w:numId w:val="11"/>
        </w:numPr>
        <w:rPr>
          <w:noProof/>
          <w:lang w:val="en-US"/>
        </w:rPr>
      </w:pPr>
      <w:r w:rsidRPr="00AD4C4B">
        <w:rPr>
          <w:noProof/>
          <w:lang w:val="en-US"/>
        </w:rPr>
        <w:t>Требования к видам обеспечения</w:t>
      </w:r>
    </w:p>
    <w:p w:rsidR="00A43845" w:rsidRPr="00AD4C4B" w:rsidRDefault="00A43845" w:rsidP="0058509F">
      <w:pPr>
        <w:pStyle w:val="afb"/>
        <w:numPr>
          <w:ilvl w:val="0"/>
          <w:numId w:val="11"/>
        </w:numPr>
        <w:rPr>
          <w:noProof/>
          <w:lang w:val="en-US"/>
        </w:rPr>
      </w:pPr>
      <w:r w:rsidRPr="00AD4C4B">
        <w:rPr>
          <w:noProof/>
          <w:lang w:val="en-US"/>
        </w:rPr>
        <w:t>Требования к приёмке-сдаче проекта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pStyle w:val="1"/>
        <w:rPr>
          <w:noProof/>
          <w:lang w:val="en-US"/>
        </w:rPr>
      </w:pPr>
      <w:r w:rsidRPr="00AD4C4B">
        <w:rPr>
          <w:noProof/>
          <w:lang w:val="en-US"/>
        </w:rPr>
        <w:t>1. Требования к графическому дизайну сайта: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При разработке сайта должны быть использованы преимущественно светлые и контрастные цветовые решения(пример дизайнерского решения сайта: http://www.bleaustone.com).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Оформление должно быть разработано в достаточно консервативном ключе.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Основные разделы сайта должны быть доступны с первой страницы.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На первой странице не должно быть большого объёма текстовой информации.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В дизайне сайта не должны присутствовать: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- мелькающие баннеры;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- много сливающегося текста;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- тёмные и агрессивные цветовые сочетания и графические решения.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pStyle w:val="20"/>
        <w:numPr>
          <w:ilvl w:val="1"/>
          <w:numId w:val="12"/>
        </w:numPr>
        <w:rPr>
          <w:noProof/>
          <w:lang w:val="en-US"/>
        </w:rPr>
      </w:pPr>
      <w:r w:rsidRPr="00AD4C4B">
        <w:rPr>
          <w:noProof/>
          <w:lang w:val="en-US"/>
        </w:rPr>
        <w:t>Порядок утверждения дизайн-концепции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Если представленная Исполнителем дизайн-концепция удовлетворяет Заказчика, он должен утвердить её в течение пяти рабочих дней с момента представления. При этом он может направить Исполнителю список частных доработок, не затрагивающих общую структуру страниц и их стилевое решение. Указанные доработки производятся параллельно с разработкой программных модулей сайта. Внесение изменений в дизайн-концепцию после её приёмки допускается только по дополнительному соглашению сторон.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pStyle w:val="1"/>
        <w:rPr>
          <w:noProof/>
          <w:lang w:val="en-US"/>
        </w:rPr>
      </w:pPr>
      <w:r w:rsidRPr="00AD4C4B">
        <w:rPr>
          <w:noProof/>
          <w:lang w:val="en-US"/>
        </w:rPr>
        <w:t>2. Функциональные требования</w:t>
      </w:r>
    </w:p>
    <w:p w:rsidR="0058509F" w:rsidRPr="00AD4C4B" w:rsidRDefault="0058509F" w:rsidP="0058509F">
      <w:pPr>
        <w:pStyle w:val="20"/>
        <w:rPr>
          <w:noProof/>
          <w:lang w:val="en-US"/>
        </w:rPr>
      </w:pPr>
      <w:r w:rsidRPr="00AD4C4B">
        <w:rPr>
          <w:noProof/>
          <w:lang w:val="en-US"/>
        </w:rPr>
        <w:t>2.1 Классы пользователей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1) Гость – неавторизованный пользователь, обладает правами: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Статические разделы - просмотр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Новости – просмотр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Статьи – просмотр …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2) Авторизованный пользователь, обладает правами: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Статические разделы - просмотр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Разделы новостей – просмотр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Новости – просмотр …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3) Правообладатель, наследует права авторизованного пользователя, и обладает: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Статистика заказов – просмотр собственной ...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lastRenderedPageBreak/>
        <w:t>4) Администратор – пользователь, авторизованный в интерфейсе администрирования портала.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Полный доступ ко всем функциональным возможностям администрирования системы: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Статические разделы - просмотр, добавление, редактирование, удаление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Разделы новостей - просмотр, добавление, редактирование, удаление ...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pStyle w:val="20"/>
        <w:rPr>
          <w:noProof/>
          <w:lang w:val="en-US"/>
        </w:rPr>
      </w:pPr>
      <w:r w:rsidRPr="00AD4C4B">
        <w:rPr>
          <w:noProof/>
          <w:lang w:val="en-US"/>
        </w:rPr>
        <w:t>2.2 Требования к представлению сайта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Требования к представлению главной страницы сайта.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Главная страница сайта должна содержать графическую часть, навигационное меню сайта, а также контентную область для того, чтобы посетитель сайта с первой страницы мог получить вводную информацию о продукции компании, а также ознакомиться с последними новостями...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pStyle w:val="20"/>
        <w:rPr>
          <w:noProof/>
          <w:lang w:val="en-US"/>
        </w:rPr>
      </w:pPr>
      <w:r w:rsidRPr="00AD4C4B">
        <w:rPr>
          <w:noProof/>
          <w:lang w:val="en-US"/>
        </w:rPr>
        <w:t>2.3 Требования к структуре сайта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Все названия разделов сайта, приведённые ниже, являются условными и могут корректироваться по согласованию с Заказчиком в ходе проектирования. При помощи системы управления сайтом (ITCMS) структура и состав разделов сайта в дальнейшем могут быть изменены и дополнены.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Первоначальная структура сайта должна иметь следующий вид: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1. Новости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Новость No2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Новость No1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История компании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2. Статьи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Вступительная статья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Классификация мышечных волокон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pStyle w:val="20"/>
        <w:rPr>
          <w:noProof/>
          <w:lang w:val="en-US"/>
        </w:rPr>
      </w:pPr>
      <w:r w:rsidRPr="00AD4C4B">
        <w:rPr>
          <w:noProof/>
          <w:lang w:val="en-US"/>
        </w:rPr>
        <w:t>2.4 Личный кабинет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Раздел, доступен для зарегистрированных пользователей.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В данном разделе авторизованному посетителю доступны информация о пользователе портала, либо свои личные данные. Редактирование раздела любого пользователя доступно членам группы «Администраторы».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Изменение информации данного раздела производится путём заполнения данных формы, состоящей из полей: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Фамилия * – текстовое поле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Имя * – текстовое поле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Отчество * – текстовое поле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Дата рождения * – поле дата/время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Адрес – текстовое поле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Пол – селектор (муж, жен)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E-mail адрес – текстовое поле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Псевдоним – текстовое поле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pStyle w:val="20"/>
        <w:rPr>
          <w:noProof/>
          <w:lang w:val="en-US"/>
        </w:rPr>
      </w:pPr>
      <w:r w:rsidRPr="00AD4C4B">
        <w:rPr>
          <w:noProof/>
          <w:lang w:val="en-US"/>
        </w:rPr>
        <w:lastRenderedPageBreak/>
        <w:t>2.5 Авторизация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Пользователи могут авторизоваться на любой странице портала с помощью специальной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 xml:space="preserve">формы авторизации. 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Форма содержит: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Текстовое поле для ввода логина пользователя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Кнопку отправки формы.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Данные для доступа (авторизации):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Логин – адрес электронной почты пользователя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Пароль – строка содержащая от 8 символов, состоящая из A-z, 0-9.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Ниже формы располагаются ссылка: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Забыли пароль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Форма «Забыли пароль» содержит поля: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Email адрес пользователя, указанный при регистрации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pStyle w:val="20"/>
        <w:rPr>
          <w:noProof/>
          <w:lang w:val="en-US"/>
        </w:rPr>
      </w:pPr>
      <w:r w:rsidRPr="00AD4C4B">
        <w:rPr>
          <w:noProof/>
          <w:lang w:val="en-US"/>
        </w:rPr>
        <w:t>2.6 Списки рассылок и уведомления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Авторизованные пользователи могут управлять своими списками рассылок, а также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просматривать полученные уведомления.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Функциональные требования: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Администратор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Добавить рассылку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Удаление рассылку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Редактирование рассылку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Авторизованный пользователь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Просмотреть список рассылок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Подписаться на список рассылок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Отписаться от списка рассылок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• Просмотреть уведомления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pStyle w:val="20"/>
        <w:rPr>
          <w:noProof/>
          <w:lang w:val="en-US"/>
        </w:rPr>
      </w:pPr>
      <w:r w:rsidRPr="00AD4C4B">
        <w:rPr>
          <w:noProof/>
          <w:lang w:val="en-US"/>
        </w:rPr>
        <w:t>2.7 Общие требования к административной части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Главная страница административной части должна содержать следующие пункты меню: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Страницы сайта (в соответствии с первым уровнем структуры сайта):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- Новости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- Статьи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- Тренажёры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- Упражнения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- Обратная связь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- О нас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- Полезная информация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- Новинки</w:t>
      </w: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rPr>
          <w:noProof/>
          <w:lang w:val="en-US"/>
        </w:rPr>
      </w:pPr>
    </w:p>
    <w:p w:rsidR="0058509F" w:rsidRPr="00AD4C4B" w:rsidRDefault="0058509F" w:rsidP="0058509F">
      <w:pPr>
        <w:pStyle w:val="1"/>
        <w:rPr>
          <w:noProof/>
          <w:lang w:val="en-US"/>
        </w:rPr>
      </w:pPr>
      <w:r w:rsidRPr="00AD4C4B">
        <w:rPr>
          <w:noProof/>
          <w:lang w:val="en-US"/>
        </w:rPr>
        <w:lastRenderedPageBreak/>
        <w:t>3. Требования к видам обеспечения</w:t>
      </w:r>
    </w:p>
    <w:p w:rsidR="0058509F" w:rsidRPr="00AD4C4B" w:rsidRDefault="0058509F" w:rsidP="0058509F">
      <w:pPr>
        <w:pStyle w:val="20"/>
        <w:rPr>
          <w:noProof/>
          <w:lang w:val="en-US"/>
        </w:rPr>
      </w:pPr>
      <w:r w:rsidRPr="00AD4C4B">
        <w:rPr>
          <w:noProof/>
          <w:lang w:val="en-US"/>
        </w:rPr>
        <w:t>3.1 Требования к информационному обеспечению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Требования к хранению данных – единая БД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Требования к языкам программирования – JavaScript, PHP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Требования к организации гиперссылок – все относительные ссылки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Требования к иллюстрациям – в формате gif или jpg</w:t>
      </w:r>
    </w:p>
    <w:p w:rsidR="0058509F" w:rsidRPr="00AD4C4B" w:rsidRDefault="0058509F" w:rsidP="0058509F">
      <w:pPr>
        <w:rPr>
          <w:noProof/>
          <w:lang w:val="en-US"/>
        </w:rPr>
      </w:pPr>
      <w:r w:rsidRPr="00AD4C4B">
        <w:rPr>
          <w:noProof/>
          <w:lang w:val="en-US"/>
        </w:rPr>
        <w:t>Требования к объёму одной страницы – в среднем не должен превышать 170 kb.</w:t>
      </w:r>
    </w:p>
    <w:p w:rsidR="0058509F" w:rsidRPr="00AD4C4B" w:rsidRDefault="0058509F" w:rsidP="0058509F">
      <w:pPr>
        <w:rPr>
          <w:noProof/>
          <w:lang w:val="en-US"/>
        </w:rPr>
      </w:pPr>
    </w:p>
    <w:p w:rsidR="002D7836" w:rsidRPr="00AD4C4B" w:rsidRDefault="002D7836" w:rsidP="002D7836">
      <w:pPr>
        <w:pStyle w:val="20"/>
        <w:rPr>
          <w:noProof/>
          <w:lang w:val="en-US"/>
        </w:rPr>
      </w:pPr>
      <w:r w:rsidRPr="00AD4C4B">
        <w:rPr>
          <w:noProof/>
          <w:lang w:val="en-US"/>
        </w:rPr>
        <w:t>3.2 Требования к программному обеспечению</w:t>
      </w:r>
    </w:p>
    <w:p w:rsidR="002D7836" w:rsidRPr="00AD4C4B" w:rsidRDefault="002D7836" w:rsidP="002D7836">
      <w:pPr>
        <w:rPr>
          <w:b/>
          <w:noProof/>
          <w:lang w:val="en-US"/>
        </w:rPr>
      </w:pPr>
      <w:r w:rsidRPr="00AD4C4B">
        <w:rPr>
          <w:b/>
          <w:noProof/>
          <w:lang w:val="en-US"/>
        </w:rPr>
        <w:t>Серверная часть: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Операционная система семейства Unix (Linux, FreeBSD и пр.)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Веб-сервер Apache 1.3.18 и выше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Nginx, модуль mod_accel для Apache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Набор библиотек и утилит ffmpeg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PHP 4.2.0 и выше (должен быть собран как модуль Apache)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СУБД MySQL 4.1.14 и выше (предпочтительно: поддержка формата InnoDB).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Модули PHP: Mcrypt, FTP, ffmpeg-php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Библиотеки PHP: Smarty, GeoIP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Возможность доступа к localhost по FTP протоколу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2 пользователя БД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Желательно, чтобы PHP не был запущен в SafeMode.</w:t>
      </w:r>
    </w:p>
    <w:p w:rsidR="002D7836" w:rsidRPr="00AD4C4B" w:rsidRDefault="002D7836" w:rsidP="002D7836">
      <w:pPr>
        <w:rPr>
          <w:noProof/>
          <w:lang w:val="en-US"/>
        </w:rPr>
      </w:pPr>
    </w:p>
    <w:p w:rsidR="002D7836" w:rsidRPr="00AD4C4B" w:rsidRDefault="002D7836" w:rsidP="002D7836">
      <w:pPr>
        <w:rPr>
          <w:b/>
          <w:noProof/>
          <w:lang w:val="en-US"/>
        </w:rPr>
      </w:pPr>
      <w:r w:rsidRPr="00AD4C4B">
        <w:rPr>
          <w:b/>
          <w:noProof/>
          <w:lang w:val="en-US"/>
        </w:rPr>
        <w:t>Клиентская часть: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Любой из перечисленный ниже браузеров (указана минимальная версия) с включённым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интерпретатором JavaScript: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Internet Explorer 6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Mozilla 1.6 (Firefox 1.0)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Opera 9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Adobe Flash Player версии 9 и выше. Сайт должен быть работоспособен (информация,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расположенная на нем, должна быть доступна) при отключении в браузере поддержки flash и JavaScript.</w:t>
      </w:r>
    </w:p>
    <w:p w:rsidR="002D7836" w:rsidRPr="00AD4C4B" w:rsidRDefault="002D7836" w:rsidP="002D7836">
      <w:pPr>
        <w:rPr>
          <w:noProof/>
          <w:lang w:val="en-US"/>
        </w:rPr>
      </w:pPr>
    </w:p>
    <w:p w:rsidR="002D7836" w:rsidRPr="00AD4C4B" w:rsidRDefault="002D7836" w:rsidP="002D7836">
      <w:pPr>
        <w:pStyle w:val="20"/>
        <w:rPr>
          <w:noProof/>
          <w:lang w:val="en-US"/>
        </w:rPr>
      </w:pPr>
      <w:r w:rsidRPr="00AD4C4B">
        <w:rPr>
          <w:noProof/>
          <w:lang w:val="en-US"/>
        </w:rPr>
        <w:t>3.3 Требования к техническому обеспечению</w:t>
      </w:r>
    </w:p>
    <w:p w:rsidR="002D7836" w:rsidRPr="00AD4C4B" w:rsidRDefault="002D7836" w:rsidP="002D7836">
      <w:pPr>
        <w:rPr>
          <w:b/>
          <w:noProof/>
          <w:lang w:val="en-US"/>
        </w:rPr>
      </w:pPr>
      <w:r w:rsidRPr="00AD4C4B">
        <w:rPr>
          <w:b/>
          <w:noProof/>
          <w:lang w:val="en-US"/>
        </w:rPr>
        <w:t>Серверная часть: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Компьютер с процессором Pentium IV 2 ГГц (рекомендуется от 3 ГГц)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Оперативная память 1 Гб (рекомендуется от 2 Гб)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Место на жёстком диске от 1 Гб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Точные технические характеристики сервера будут уточнены после завершения системы и обширного тестирования всех модулей портала.</w:t>
      </w:r>
    </w:p>
    <w:p w:rsidR="002D7836" w:rsidRPr="00AD4C4B" w:rsidRDefault="002D7836" w:rsidP="002D7836">
      <w:pPr>
        <w:rPr>
          <w:noProof/>
          <w:lang w:val="en-US"/>
        </w:rPr>
      </w:pPr>
    </w:p>
    <w:p w:rsidR="002D7836" w:rsidRPr="00AD4C4B" w:rsidRDefault="002D7836" w:rsidP="002D7836">
      <w:pPr>
        <w:rPr>
          <w:b/>
          <w:noProof/>
          <w:lang w:val="en-US"/>
        </w:rPr>
      </w:pPr>
      <w:r w:rsidRPr="00AD4C4B">
        <w:rPr>
          <w:b/>
          <w:noProof/>
          <w:lang w:val="en-US"/>
        </w:rPr>
        <w:t>Клиентская часть: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Компьютер с процессором Pentium IV 1ГГц (рекомендуется от 1.5ГГц)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Оперативная память 256 Мб (рекомендуется от 512 Мб)</w:t>
      </w:r>
    </w:p>
    <w:p w:rsidR="002D7836" w:rsidRPr="00AD4C4B" w:rsidRDefault="002D7836" w:rsidP="002D7836">
      <w:pPr>
        <w:rPr>
          <w:noProof/>
          <w:lang w:val="en-US"/>
        </w:rPr>
      </w:pPr>
    </w:p>
    <w:p w:rsidR="002D7836" w:rsidRPr="00AD4C4B" w:rsidRDefault="002D7836" w:rsidP="002D7836">
      <w:pPr>
        <w:pStyle w:val="20"/>
        <w:rPr>
          <w:noProof/>
          <w:lang w:val="en-US"/>
        </w:rPr>
      </w:pPr>
      <w:r w:rsidRPr="00AD4C4B">
        <w:rPr>
          <w:noProof/>
          <w:lang w:val="en-US"/>
        </w:rPr>
        <w:t>3.4 Требования к лингвистическому обеспечению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Сайт должен выполняться на русском языке.</w:t>
      </w:r>
    </w:p>
    <w:p w:rsidR="002D7836" w:rsidRPr="00AD4C4B" w:rsidRDefault="002D7836" w:rsidP="002D7836">
      <w:pPr>
        <w:rPr>
          <w:noProof/>
          <w:lang w:val="en-US"/>
        </w:rPr>
      </w:pPr>
    </w:p>
    <w:p w:rsidR="002D7836" w:rsidRPr="00AD4C4B" w:rsidRDefault="002D7836" w:rsidP="002D7836">
      <w:pPr>
        <w:rPr>
          <w:noProof/>
          <w:lang w:val="en-US"/>
        </w:rPr>
      </w:pPr>
    </w:p>
    <w:p w:rsidR="002D7836" w:rsidRPr="00AD4C4B" w:rsidRDefault="002D7836" w:rsidP="002D7836">
      <w:pPr>
        <w:pStyle w:val="20"/>
        <w:rPr>
          <w:noProof/>
          <w:lang w:val="en-US"/>
        </w:rPr>
      </w:pPr>
      <w:r w:rsidRPr="00AD4C4B">
        <w:rPr>
          <w:noProof/>
          <w:lang w:val="en-US"/>
        </w:rPr>
        <w:lastRenderedPageBreak/>
        <w:t>3.5 Требования к эргономике и технической эстетике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Сайт должен быть оптимизирован для просмотра при разрешении 1024*768, 1280*1024 без горизонтальной полосы прокрутки и без пустых (белых) полей для основных типов разрешения.</w:t>
      </w:r>
    </w:p>
    <w:p w:rsidR="002D7836" w:rsidRPr="00AD4C4B" w:rsidRDefault="002D7836" w:rsidP="002D7836">
      <w:pPr>
        <w:rPr>
          <w:noProof/>
          <w:lang w:val="en-US"/>
        </w:rPr>
      </w:pP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Элементы управления должны быть сгруппированы однотипно – горизонтально либо вертикально – на всех страницах.</w:t>
      </w:r>
    </w:p>
    <w:p w:rsidR="002D7836" w:rsidRPr="00AD4C4B" w:rsidRDefault="002D7836" w:rsidP="002D7836">
      <w:pPr>
        <w:rPr>
          <w:noProof/>
          <w:lang w:val="en-US"/>
        </w:rPr>
      </w:pP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На каждой странице должны отображаться логотип компании и контактная информация.</w:t>
      </w:r>
    </w:p>
    <w:p w:rsidR="002D7836" w:rsidRPr="00AD4C4B" w:rsidRDefault="002D7836" w:rsidP="002D7836">
      <w:pPr>
        <w:rPr>
          <w:noProof/>
          <w:lang w:val="en-US"/>
        </w:rPr>
      </w:pPr>
    </w:p>
    <w:p w:rsidR="002D7836" w:rsidRPr="00AD4C4B" w:rsidRDefault="002D7836" w:rsidP="002D7836">
      <w:pPr>
        <w:pStyle w:val="1"/>
        <w:rPr>
          <w:noProof/>
          <w:lang w:val="en-US"/>
        </w:rPr>
      </w:pPr>
      <w:r w:rsidRPr="00AD4C4B">
        <w:rPr>
          <w:noProof/>
          <w:lang w:val="en-US"/>
        </w:rPr>
        <w:t>4. Требования к приёмке-сдаче проекта</w:t>
      </w:r>
    </w:p>
    <w:p w:rsidR="002D7836" w:rsidRPr="00AD4C4B" w:rsidRDefault="002D7836" w:rsidP="002D7836">
      <w:pPr>
        <w:pStyle w:val="20"/>
        <w:rPr>
          <w:noProof/>
          <w:lang w:val="en-US"/>
        </w:rPr>
      </w:pPr>
      <w:r w:rsidRPr="00AD4C4B">
        <w:rPr>
          <w:noProof/>
          <w:lang w:val="en-US"/>
        </w:rPr>
        <w:t>4.1 Требования к вёрстке страниц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 xml:space="preserve">Требования к вёрстке страниц 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html-документ должен соответствовать стандарту w3c в xHTML Strict, и быть свёрстан с применением CSS.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html- документ сайта должен иметь блочную вёрстку (вёрстку div'ами), вложенные блоки следует отмечать отступами, для отступов использовать табуляцию.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html-код сайта должен быть удобен для понимания и структурирован, сложные и неоднозначные моменты прокомментированы.</w:t>
      </w:r>
    </w:p>
    <w:p w:rsidR="002D7836" w:rsidRPr="00AD4C4B" w:rsidRDefault="002D7836" w:rsidP="002D7836">
      <w:pPr>
        <w:rPr>
          <w:noProof/>
          <w:lang w:val="en-US"/>
        </w:rPr>
      </w:pPr>
    </w:p>
    <w:p w:rsidR="002D7836" w:rsidRPr="00AD4C4B" w:rsidRDefault="002D7836" w:rsidP="002D7836">
      <w:pPr>
        <w:pStyle w:val="20"/>
        <w:rPr>
          <w:noProof/>
          <w:lang w:val="en-US"/>
        </w:rPr>
      </w:pPr>
      <w:r w:rsidRPr="00AD4C4B">
        <w:rPr>
          <w:noProof/>
          <w:lang w:val="en-US"/>
        </w:rPr>
        <w:t>4.2 Порядок предоставления информационного наполнения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Заказчик предоставляет материалы в электронной форме в zip-архиве, содержащем дерево директорий, соответствующих структуре сайта.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 xml:space="preserve">• В каждой директории размещается набор документов в формате MS Word – по одному документу на каждый информационный модуль, информационные блоки которого опубликованы в соответствующем разделе. 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Не допускается размещение текста в виде графических изображений или иных нетекстовых элементов.</w:t>
      </w:r>
    </w:p>
    <w:p w:rsidR="002D7836" w:rsidRPr="00AD4C4B" w:rsidRDefault="002D7836" w:rsidP="002D7836">
      <w:pPr>
        <w:rPr>
          <w:noProof/>
          <w:lang w:val="en-US"/>
        </w:rPr>
      </w:pPr>
    </w:p>
    <w:p w:rsidR="002D7836" w:rsidRPr="00AD4C4B" w:rsidRDefault="002D7836" w:rsidP="002D7836">
      <w:pPr>
        <w:pStyle w:val="20"/>
        <w:rPr>
          <w:noProof/>
          <w:lang w:val="en-US"/>
        </w:rPr>
      </w:pPr>
      <w:r w:rsidRPr="00AD4C4B">
        <w:rPr>
          <w:noProof/>
          <w:lang w:val="en-US"/>
        </w:rPr>
        <w:t>4.3 Требования к документации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В момент сдачи проекта заказчику предоставляется следующий набор документов: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Краткое руководство по переносу системы на другую хостинг-площадку.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Техническое задание.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Документация по стандартным модулям системы управления сайтом ITCMS.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Краткое руководство (справочная информация) пользователя в административной части</w:t>
      </w:r>
      <w:r w:rsidR="00924357" w:rsidRPr="00AD4C4B">
        <w:rPr>
          <w:noProof/>
          <w:lang w:val="en-US"/>
        </w:rPr>
        <w:t xml:space="preserve"> </w:t>
      </w:r>
      <w:r w:rsidRPr="00AD4C4B">
        <w:rPr>
          <w:noProof/>
          <w:lang w:val="en-US"/>
        </w:rPr>
        <w:t>сайта.</w:t>
      </w:r>
    </w:p>
    <w:p w:rsidR="002D7836" w:rsidRPr="00AD4C4B" w:rsidRDefault="002D7836" w:rsidP="002D7836">
      <w:pPr>
        <w:rPr>
          <w:noProof/>
          <w:lang w:val="en-US"/>
        </w:rPr>
      </w:pPr>
      <w:r w:rsidRPr="00AD4C4B">
        <w:rPr>
          <w:noProof/>
          <w:lang w:val="en-US"/>
        </w:rPr>
        <w:t>• Предусматривается обучение 1-2 представителей заказчика в течении 3 часов.</w:t>
      </w:r>
    </w:p>
    <w:p w:rsidR="00924357" w:rsidRPr="00AD4C4B" w:rsidRDefault="00924357" w:rsidP="002D7836">
      <w:pPr>
        <w:rPr>
          <w:noProof/>
          <w:lang w:val="en-US"/>
        </w:rPr>
      </w:pPr>
    </w:p>
    <w:p w:rsidR="00924357" w:rsidRPr="00AD4C4B" w:rsidRDefault="00924357" w:rsidP="00924357">
      <w:pPr>
        <w:pStyle w:val="20"/>
        <w:rPr>
          <w:noProof/>
          <w:lang w:val="en-US"/>
        </w:rPr>
      </w:pPr>
      <w:r w:rsidRPr="00AD4C4B">
        <w:rPr>
          <w:noProof/>
          <w:lang w:val="en-US"/>
        </w:rPr>
        <w:t>4.3 Порядок предоставления дистрибутива</w:t>
      </w:r>
    </w:p>
    <w:p w:rsidR="00924357" w:rsidRPr="00AD4C4B" w:rsidRDefault="00924357" w:rsidP="00924357">
      <w:pPr>
        <w:rPr>
          <w:noProof/>
          <w:lang w:val="en-US"/>
        </w:rPr>
      </w:pPr>
      <w:r w:rsidRPr="00AD4C4B">
        <w:rPr>
          <w:noProof/>
          <w:lang w:val="en-US"/>
        </w:rPr>
        <w:t>По окончании разработки Исполнитель должен предоставить Заказчику дистрибутив системы в составе:</w:t>
      </w:r>
    </w:p>
    <w:p w:rsidR="00924357" w:rsidRPr="00AD4C4B" w:rsidRDefault="00924357" w:rsidP="00924357">
      <w:pPr>
        <w:rPr>
          <w:noProof/>
          <w:lang w:val="en-US"/>
        </w:rPr>
      </w:pPr>
      <w:r w:rsidRPr="00AD4C4B">
        <w:rPr>
          <w:noProof/>
          <w:lang w:val="en-US"/>
        </w:rPr>
        <w:t>- архив с исходными кодами всех программных модулей и разделов сайта;</w:t>
      </w:r>
    </w:p>
    <w:p w:rsidR="00924357" w:rsidRPr="00AD4C4B" w:rsidRDefault="00924357" w:rsidP="00924357">
      <w:pPr>
        <w:rPr>
          <w:noProof/>
          <w:lang w:val="en-US"/>
        </w:rPr>
      </w:pPr>
      <w:r w:rsidRPr="00AD4C4B">
        <w:rPr>
          <w:noProof/>
          <w:lang w:val="en-US"/>
        </w:rPr>
        <w:t>- дамп проектной базы данных с актуальной информацией.</w:t>
      </w:r>
    </w:p>
    <w:p w:rsidR="00924357" w:rsidRPr="00AD4C4B" w:rsidRDefault="00924357" w:rsidP="00924357">
      <w:pPr>
        <w:rPr>
          <w:noProof/>
          <w:lang w:val="en-US"/>
        </w:rPr>
      </w:pPr>
      <w:r w:rsidRPr="00AD4C4B">
        <w:rPr>
          <w:noProof/>
          <w:lang w:val="en-US"/>
        </w:rPr>
        <w:t>Дистрибутив предоставляется на CD-диске в виде файлового архива.</w:t>
      </w:r>
    </w:p>
    <w:p w:rsidR="00924357" w:rsidRPr="00AD4C4B" w:rsidRDefault="00924357" w:rsidP="00924357">
      <w:pPr>
        <w:rPr>
          <w:noProof/>
          <w:lang w:val="en-US"/>
        </w:rPr>
      </w:pPr>
    </w:p>
    <w:p w:rsidR="00924357" w:rsidRPr="00AD4C4B" w:rsidRDefault="00924357" w:rsidP="00924357">
      <w:pPr>
        <w:rPr>
          <w:noProof/>
          <w:lang w:val="en-US"/>
        </w:rPr>
      </w:pPr>
    </w:p>
    <w:p w:rsidR="00924357" w:rsidRPr="00AD4C4B" w:rsidRDefault="00924357" w:rsidP="00924357">
      <w:pPr>
        <w:rPr>
          <w:noProof/>
          <w:lang w:val="en-US"/>
        </w:rPr>
      </w:pPr>
    </w:p>
    <w:p w:rsidR="00924357" w:rsidRPr="00AD4C4B" w:rsidRDefault="00924357" w:rsidP="00924357">
      <w:pPr>
        <w:pStyle w:val="20"/>
        <w:rPr>
          <w:noProof/>
          <w:lang w:val="en-US"/>
        </w:rPr>
      </w:pPr>
      <w:r w:rsidRPr="00AD4C4B">
        <w:rPr>
          <w:noProof/>
          <w:lang w:val="en-US"/>
        </w:rPr>
        <w:lastRenderedPageBreak/>
        <w:t>4.4 Дополнительные требования</w:t>
      </w:r>
    </w:p>
    <w:p w:rsidR="00924357" w:rsidRPr="00AD4C4B" w:rsidRDefault="00924357" w:rsidP="00924357">
      <w:pPr>
        <w:rPr>
          <w:b/>
          <w:noProof/>
          <w:lang w:val="en-US"/>
        </w:rPr>
      </w:pPr>
      <w:r w:rsidRPr="00AD4C4B">
        <w:rPr>
          <w:b/>
          <w:noProof/>
          <w:lang w:val="en-US"/>
        </w:rPr>
        <w:t>Требования к производительности</w:t>
      </w:r>
    </w:p>
    <w:p w:rsidR="00924357" w:rsidRPr="00AD4C4B" w:rsidRDefault="00924357" w:rsidP="00924357">
      <w:pPr>
        <w:rPr>
          <w:noProof/>
          <w:lang w:val="en-US"/>
        </w:rPr>
      </w:pPr>
      <w:r w:rsidRPr="00AD4C4B">
        <w:rPr>
          <w:noProof/>
          <w:lang w:val="en-US"/>
        </w:rPr>
        <w:t>Работа любого скрипта не должна превышать 60 секунд. При условии нагрузки на сервер не более 500.000 обращений к страницам портала в сутки.</w:t>
      </w:r>
    </w:p>
    <w:p w:rsidR="00924357" w:rsidRPr="00AD4C4B" w:rsidRDefault="00924357" w:rsidP="00924357">
      <w:pPr>
        <w:rPr>
          <w:noProof/>
          <w:lang w:val="en-US"/>
        </w:rPr>
      </w:pPr>
    </w:p>
    <w:p w:rsidR="00924357" w:rsidRPr="00AD4C4B" w:rsidRDefault="00924357" w:rsidP="00924357">
      <w:pPr>
        <w:rPr>
          <w:b/>
          <w:noProof/>
          <w:lang w:val="en-US"/>
        </w:rPr>
      </w:pPr>
      <w:r w:rsidRPr="00AD4C4B">
        <w:rPr>
          <w:b/>
          <w:noProof/>
          <w:lang w:val="en-US"/>
        </w:rPr>
        <w:t>Требования к безопасности</w:t>
      </w:r>
    </w:p>
    <w:p w:rsidR="00924357" w:rsidRPr="00AD4C4B" w:rsidRDefault="00924357" w:rsidP="00924357">
      <w:pPr>
        <w:rPr>
          <w:noProof/>
          <w:lang w:val="en-US"/>
        </w:rPr>
      </w:pPr>
      <w:r w:rsidRPr="00AD4C4B">
        <w:rPr>
          <w:noProof/>
          <w:lang w:val="en-US"/>
        </w:rPr>
        <w:t>Требуется защитить исходный код общей части сайта. Не должно быть возможности считать php- код скриптов. Требуется разграничение доступа. Пароли пользователей хранятся в зашифрованном виде. Перехват данных на уровне протокола tcp возможен.</w:t>
      </w:r>
    </w:p>
    <w:p w:rsidR="00924357" w:rsidRPr="00AD4C4B" w:rsidRDefault="00924357" w:rsidP="00924357">
      <w:pPr>
        <w:rPr>
          <w:noProof/>
          <w:lang w:val="en-US"/>
        </w:rPr>
      </w:pPr>
      <w:r w:rsidRPr="00AD4C4B">
        <w:rPr>
          <w:noProof/>
          <w:lang w:val="en-US"/>
        </w:rPr>
        <w:t>На уровне СУБД должно быть реализовано разграничение доступа к данным в БД.</w:t>
      </w:r>
    </w:p>
    <w:p w:rsidR="00924357" w:rsidRPr="00AD4C4B" w:rsidRDefault="00924357" w:rsidP="00924357">
      <w:pPr>
        <w:rPr>
          <w:noProof/>
          <w:lang w:val="en-US"/>
        </w:rPr>
      </w:pPr>
    </w:p>
    <w:p w:rsidR="00924357" w:rsidRPr="00AD4C4B" w:rsidRDefault="00924357" w:rsidP="00924357">
      <w:pPr>
        <w:rPr>
          <w:b/>
          <w:noProof/>
          <w:lang w:val="en-US"/>
        </w:rPr>
      </w:pPr>
      <w:r w:rsidRPr="00AD4C4B">
        <w:rPr>
          <w:b/>
          <w:noProof/>
          <w:lang w:val="en-US"/>
        </w:rPr>
        <w:t>Требования к надёжности</w:t>
      </w:r>
    </w:p>
    <w:p w:rsidR="00924357" w:rsidRPr="00AD4C4B" w:rsidRDefault="00924357" w:rsidP="00924357">
      <w:pPr>
        <w:rPr>
          <w:noProof/>
          <w:lang w:val="en-US"/>
        </w:rPr>
      </w:pPr>
      <w:r w:rsidRPr="00AD4C4B">
        <w:rPr>
          <w:noProof/>
          <w:lang w:val="en-US"/>
        </w:rPr>
        <w:t>Система может быть недоступна не более чем 24 часа в год. Резервирование данных осуществляет хостинг-провайдер. У администратора сайта должна быть возможность выгрузить и загрузить копию сайта.</w:t>
      </w:r>
    </w:p>
    <w:p w:rsidR="00924357" w:rsidRPr="00AD4C4B" w:rsidRDefault="00924357" w:rsidP="00924357">
      <w:pPr>
        <w:rPr>
          <w:noProof/>
          <w:lang w:val="en-US"/>
        </w:rPr>
      </w:pPr>
    </w:p>
    <w:p w:rsidR="00924357" w:rsidRPr="00AD4C4B" w:rsidRDefault="00924357" w:rsidP="00924357">
      <w:pPr>
        <w:pStyle w:val="1"/>
        <w:rPr>
          <w:noProof/>
          <w:lang w:val="en-US"/>
        </w:rPr>
      </w:pPr>
      <w:r w:rsidRPr="00AD4C4B">
        <w:rPr>
          <w:noProof/>
          <w:lang w:val="en-US"/>
        </w:rPr>
        <w:t>ИТОГО:</w:t>
      </w:r>
    </w:p>
    <w:p w:rsidR="00924357" w:rsidRPr="00AD4C4B" w:rsidRDefault="00395D59" w:rsidP="00924357">
      <w:pPr>
        <w:rPr>
          <w:b/>
          <w:noProof/>
          <w:lang w:val="en-US"/>
        </w:rPr>
      </w:pPr>
      <w:r w:rsidRPr="00AD4C4B">
        <w:rPr>
          <w:b/>
          <w:noProof/>
          <w:lang w:val="en-US"/>
        </w:rPr>
        <w:t>1</w:t>
      </w:r>
      <w:r w:rsidR="00924357" w:rsidRPr="00AD4C4B">
        <w:rPr>
          <w:b/>
          <w:noProof/>
          <w:lang w:val="en-US"/>
        </w:rPr>
        <w:t>. Требования к графическому дизайну сайта</w:t>
      </w:r>
    </w:p>
    <w:p w:rsidR="00924357" w:rsidRPr="00AD4C4B" w:rsidRDefault="00924357" w:rsidP="00924357">
      <w:pPr>
        <w:rPr>
          <w:noProof/>
          <w:lang w:val="en-US"/>
        </w:rPr>
      </w:pPr>
      <w:r w:rsidRPr="00AD4C4B">
        <w:rPr>
          <w:noProof/>
          <w:lang w:val="en-US"/>
        </w:rPr>
        <w:t>1.1 Требования к дизайну сайта</w:t>
      </w:r>
    </w:p>
    <w:p w:rsidR="00924357" w:rsidRPr="00AD4C4B" w:rsidRDefault="00924357" w:rsidP="00924357">
      <w:pPr>
        <w:rPr>
          <w:noProof/>
          <w:lang w:val="en-US"/>
        </w:rPr>
      </w:pPr>
      <w:r w:rsidRPr="00AD4C4B">
        <w:rPr>
          <w:noProof/>
          <w:lang w:val="en-US"/>
        </w:rPr>
        <w:t>1.2 Порядок утверждения дизайн-концепции</w:t>
      </w:r>
    </w:p>
    <w:p w:rsidR="00395D59" w:rsidRPr="00AD4C4B" w:rsidRDefault="00395D59" w:rsidP="00924357">
      <w:pPr>
        <w:rPr>
          <w:noProof/>
          <w:lang w:val="en-US"/>
        </w:rPr>
      </w:pPr>
    </w:p>
    <w:p w:rsidR="00924357" w:rsidRPr="00AD4C4B" w:rsidRDefault="00924357" w:rsidP="00924357">
      <w:pPr>
        <w:rPr>
          <w:b/>
          <w:noProof/>
          <w:lang w:val="en-US"/>
        </w:rPr>
      </w:pPr>
      <w:r w:rsidRPr="00AD4C4B">
        <w:rPr>
          <w:b/>
          <w:noProof/>
          <w:lang w:val="en-US"/>
        </w:rPr>
        <w:t>2. Функциональные требования</w:t>
      </w:r>
    </w:p>
    <w:p w:rsidR="00924357" w:rsidRPr="00AD4C4B" w:rsidRDefault="00924357" w:rsidP="00924357">
      <w:pPr>
        <w:rPr>
          <w:noProof/>
          <w:lang w:val="en-US"/>
        </w:rPr>
      </w:pPr>
      <w:r w:rsidRPr="00AD4C4B">
        <w:rPr>
          <w:noProof/>
          <w:lang w:val="en-US"/>
        </w:rPr>
        <w:t>2.1 Классы пользователей</w:t>
      </w:r>
    </w:p>
    <w:p w:rsidR="00924357" w:rsidRPr="00AD4C4B" w:rsidRDefault="00924357" w:rsidP="00924357">
      <w:pPr>
        <w:rPr>
          <w:noProof/>
          <w:lang w:val="en-US"/>
        </w:rPr>
      </w:pPr>
      <w:r w:rsidRPr="00AD4C4B">
        <w:rPr>
          <w:noProof/>
          <w:lang w:val="en-US"/>
        </w:rPr>
        <w:t>2.2 Требования к представлению сайта</w:t>
      </w:r>
    </w:p>
    <w:p w:rsidR="00924357" w:rsidRPr="00AD4C4B" w:rsidRDefault="00924357" w:rsidP="00924357">
      <w:pPr>
        <w:rPr>
          <w:noProof/>
          <w:lang w:val="en-US"/>
        </w:rPr>
      </w:pPr>
      <w:r w:rsidRPr="00AD4C4B">
        <w:rPr>
          <w:noProof/>
          <w:lang w:val="en-US"/>
        </w:rPr>
        <w:t>2.3 Требования к системе управления сайтом</w:t>
      </w:r>
    </w:p>
    <w:p w:rsidR="00924357" w:rsidRPr="00AD4C4B" w:rsidRDefault="00924357" w:rsidP="00924357">
      <w:pPr>
        <w:rPr>
          <w:noProof/>
          <w:lang w:val="en-US"/>
        </w:rPr>
      </w:pPr>
      <w:r w:rsidRPr="00AD4C4B">
        <w:rPr>
          <w:noProof/>
          <w:lang w:val="en-US"/>
        </w:rPr>
        <w:t>2.4 Требования к разделению доступа</w:t>
      </w:r>
    </w:p>
    <w:p w:rsidR="00395D59" w:rsidRPr="00AD4C4B" w:rsidRDefault="00395D59" w:rsidP="00924357">
      <w:pPr>
        <w:rPr>
          <w:noProof/>
          <w:lang w:val="en-US"/>
        </w:rPr>
      </w:pPr>
    </w:p>
    <w:p w:rsidR="00924357" w:rsidRPr="00AD4C4B" w:rsidRDefault="00924357" w:rsidP="00924357">
      <w:pPr>
        <w:rPr>
          <w:b/>
          <w:noProof/>
          <w:lang w:val="en-US"/>
        </w:rPr>
      </w:pPr>
      <w:r w:rsidRPr="00AD4C4B">
        <w:rPr>
          <w:b/>
          <w:noProof/>
          <w:lang w:val="en-US"/>
        </w:rPr>
        <w:t>3. Требования к видам обеспечения</w:t>
      </w:r>
    </w:p>
    <w:p w:rsidR="00924357" w:rsidRPr="00AD4C4B" w:rsidRDefault="00924357" w:rsidP="00924357">
      <w:pPr>
        <w:rPr>
          <w:noProof/>
          <w:lang w:val="en-US"/>
        </w:rPr>
      </w:pPr>
      <w:r w:rsidRPr="00AD4C4B">
        <w:rPr>
          <w:noProof/>
          <w:lang w:val="en-US"/>
        </w:rPr>
        <w:t>3.1 Требования к информационному обеспечению</w:t>
      </w:r>
    </w:p>
    <w:p w:rsidR="00924357" w:rsidRPr="00AD4C4B" w:rsidRDefault="00924357" w:rsidP="00924357">
      <w:pPr>
        <w:rPr>
          <w:noProof/>
          <w:lang w:val="en-US"/>
        </w:rPr>
      </w:pPr>
      <w:r w:rsidRPr="00AD4C4B">
        <w:rPr>
          <w:noProof/>
          <w:lang w:val="en-US"/>
        </w:rPr>
        <w:t>3.2 Требования к программному обеспечению</w:t>
      </w:r>
    </w:p>
    <w:p w:rsidR="00924357" w:rsidRPr="00AD4C4B" w:rsidRDefault="00924357" w:rsidP="00924357">
      <w:pPr>
        <w:rPr>
          <w:noProof/>
          <w:lang w:val="en-US"/>
        </w:rPr>
      </w:pPr>
      <w:r w:rsidRPr="00AD4C4B">
        <w:rPr>
          <w:noProof/>
          <w:lang w:val="en-US"/>
        </w:rPr>
        <w:t>3.3 Требования к техническому обеспечению</w:t>
      </w:r>
    </w:p>
    <w:p w:rsidR="00924357" w:rsidRPr="00AD4C4B" w:rsidRDefault="00924357" w:rsidP="00924357">
      <w:pPr>
        <w:rPr>
          <w:noProof/>
          <w:lang w:val="en-US"/>
        </w:rPr>
      </w:pPr>
      <w:r w:rsidRPr="00AD4C4B">
        <w:rPr>
          <w:noProof/>
          <w:lang w:val="en-US"/>
        </w:rPr>
        <w:t>3.4 Требования к лингвистическому обеспечению</w:t>
      </w:r>
    </w:p>
    <w:p w:rsidR="00924357" w:rsidRPr="00AD4C4B" w:rsidRDefault="00924357" w:rsidP="00924357">
      <w:pPr>
        <w:rPr>
          <w:noProof/>
          <w:lang w:val="en-US"/>
        </w:rPr>
      </w:pPr>
      <w:r w:rsidRPr="00AD4C4B">
        <w:rPr>
          <w:noProof/>
          <w:lang w:val="en-US"/>
        </w:rPr>
        <w:t>3.5 Требования к эргономике и технической эстетике</w:t>
      </w:r>
    </w:p>
    <w:p w:rsidR="00395D59" w:rsidRPr="00AD4C4B" w:rsidRDefault="00395D59" w:rsidP="00924357">
      <w:pPr>
        <w:rPr>
          <w:noProof/>
          <w:lang w:val="en-US"/>
        </w:rPr>
      </w:pPr>
    </w:p>
    <w:p w:rsidR="00924357" w:rsidRPr="00AD4C4B" w:rsidRDefault="00924357" w:rsidP="00924357">
      <w:pPr>
        <w:rPr>
          <w:b/>
          <w:noProof/>
          <w:lang w:val="en-US"/>
        </w:rPr>
      </w:pPr>
      <w:r w:rsidRPr="00AD4C4B">
        <w:rPr>
          <w:b/>
          <w:noProof/>
          <w:lang w:val="en-US"/>
        </w:rPr>
        <w:t>4. Требования к приёмке-сдаче проекта</w:t>
      </w:r>
    </w:p>
    <w:p w:rsidR="00924357" w:rsidRPr="00AD4C4B" w:rsidRDefault="00924357" w:rsidP="00924357">
      <w:pPr>
        <w:rPr>
          <w:noProof/>
          <w:lang w:val="en-US"/>
        </w:rPr>
      </w:pPr>
      <w:r w:rsidRPr="00AD4C4B">
        <w:rPr>
          <w:noProof/>
          <w:lang w:val="en-US"/>
        </w:rPr>
        <w:t>4.1 Требования к наполнению информацией</w:t>
      </w:r>
    </w:p>
    <w:p w:rsidR="00924357" w:rsidRPr="00AD4C4B" w:rsidRDefault="00924357" w:rsidP="00924357">
      <w:pPr>
        <w:rPr>
          <w:noProof/>
          <w:lang w:val="en-US"/>
        </w:rPr>
      </w:pPr>
      <w:r w:rsidRPr="00AD4C4B">
        <w:rPr>
          <w:noProof/>
          <w:lang w:val="en-US"/>
        </w:rPr>
        <w:t>4.2 Требования к персоналу</w:t>
      </w:r>
    </w:p>
    <w:p w:rsidR="00924357" w:rsidRPr="00AD4C4B" w:rsidRDefault="00924357" w:rsidP="00924357">
      <w:pPr>
        <w:rPr>
          <w:noProof/>
          <w:lang w:val="en-US"/>
        </w:rPr>
      </w:pPr>
      <w:r w:rsidRPr="00AD4C4B">
        <w:rPr>
          <w:noProof/>
          <w:lang w:val="en-US"/>
        </w:rPr>
        <w:t>4.3 Порядок предоставления дистрибутива</w:t>
      </w:r>
    </w:p>
    <w:p w:rsidR="00924357" w:rsidRPr="00AD4C4B" w:rsidRDefault="00924357" w:rsidP="00924357">
      <w:pPr>
        <w:rPr>
          <w:noProof/>
          <w:lang w:val="en-US"/>
        </w:rPr>
      </w:pPr>
      <w:r w:rsidRPr="00AD4C4B">
        <w:rPr>
          <w:noProof/>
          <w:lang w:val="en-US"/>
        </w:rPr>
        <w:t>4.4 Порядок переноса сайта на технические средства заказчика</w:t>
      </w:r>
    </w:p>
    <w:p w:rsidR="00924357" w:rsidRPr="00AD4C4B" w:rsidRDefault="00924357" w:rsidP="00924357">
      <w:pPr>
        <w:rPr>
          <w:noProof/>
          <w:lang w:val="en-US"/>
        </w:rPr>
      </w:pPr>
    </w:p>
    <w:p w:rsidR="00924357" w:rsidRPr="00AD4C4B" w:rsidRDefault="00924357" w:rsidP="00924357">
      <w:pPr>
        <w:rPr>
          <w:noProof/>
          <w:lang w:val="en-US"/>
        </w:rPr>
      </w:pPr>
    </w:p>
    <w:sectPr w:rsidR="00924357" w:rsidRPr="00AD4C4B">
      <w:footerReference w:type="even" r:id="rId11"/>
      <w:footerReference w:type="default" r:id="rId12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615" w:rsidRDefault="00BE0615">
      <w:r>
        <w:separator/>
      </w:r>
    </w:p>
  </w:endnote>
  <w:endnote w:type="continuationSeparator" w:id="0">
    <w:p w:rsidR="00BE0615" w:rsidRDefault="00BE0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A96" w:rsidRDefault="001B57C0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Прямоугольник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F2A96" w:rsidRDefault="00BE0615">
                          <w:pPr>
                            <w:pStyle w:val="af5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Название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31BE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Требования к Веб-сайту тренажёров</w:t>
                              </w:r>
                            </w:sdtContent>
                          </w:sdt>
                          <w:r w:rsidR="001B57C0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Дата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6-24T00:00:00Z">
                                <w:dateFormat w:val="dd.M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D4C4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24.06.2022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Прямоугольник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" o:allowincell="f" filled="f" stroked="f">
              <v:textbox style="layout-flow:vertical;mso-layout-flow-alt:bottom-to-top" inset=",,8.64pt,10.8pt">
                <w:txbxContent>
                  <w:p w:rsidR="008F2A96" w:rsidRDefault="006C0036">
                    <w:pPr>
                      <w:pStyle w:val="af5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Название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731BE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Требования к Веб-сайту тренажёров</w:t>
                        </w:r>
                      </w:sdtContent>
                    </w:sdt>
                    <w:r w:rsidR="001B57C0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Дата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2-06-24T00:00:00Z">
                          <w:dateFormat w:val="dd.MM.yyyy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D4C4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24.06.2022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Автофигура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Автофигура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Овал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F2A96" w:rsidRDefault="001B57C0">
                          <w:pPr>
                            <w:pStyle w:val="af5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25242" w:rsidRPr="0032524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Овал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" o:allowincell="f" fillcolor="#d34817 [3204]" stroked="f">
              <v:textbox inset="0,0,0,0">
                <w:txbxContent>
                  <w:p w:rsidR="008F2A96" w:rsidRDefault="001B57C0">
                    <w:pPr>
                      <w:pStyle w:val="af5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25242" w:rsidRPr="0032524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A96" w:rsidRDefault="001B57C0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Прямоугольник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F2A96" w:rsidRDefault="00BE0615">
                          <w:pPr>
                            <w:pStyle w:val="af5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Название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31BE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Требования к Веб-сайту тренажёров</w:t>
                              </w:r>
                            </w:sdtContent>
                          </w:sdt>
                          <w:r w:rsidR="001B57C0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Дата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6-24T00:00:00Z">
                                <w:dateFormat w:val="dd.M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D4C4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24.06.2022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Прямоугольник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" o:allowincell="f" filled="f" stroked="f">
              <v:textbox style="layout-flow:vertical;mso-layout-flow-alt:bottom-to-top" inset=",,8.64pt,10.8pt">
                <w:txbxContent>
                  <w:p w:rsidR="008F2A96" w:rsidRDefault="006C0036">
                    <w:pPr>
                      <w:pStyle w:val="af5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Название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731BE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Требования к Веб-сайту тренажёров</w:t>
                        </w:r>
                      </w:sdtContent>
                    </w:sdt>
                    <w:r w:rsidR="001B57C0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Дата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2-06-24T00:00:00Z">
                          <w:dateFormat w:val="dd.MM.yyyy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D4C4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24.06.2022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Автофигур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Автофигура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Овал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F2A96" w:rsidRDefault="001B57C0">
                          <w:pPr>
                            <w:pStyle w:val="af5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25242" w:rsidRPr="0032524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Овал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" o:allowincell="f" fillcolor="#d34817 [3204]" stroked="f">
              <v:textbox inset="0,0,0,0">
                <w:txbxContent>
                  <w:p w:rsidR="008F2A96" w:rsidRDefault="001B57C0">
                    <w:pPr>
                      <w:pStyle w:val="af5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25242" w:rsidRPr="0032524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8F2A96" w:rsidRDefault="008F2A96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615" w:rsidRDefault="00BE0615">
      <w:r>
        <w:separator/>
      </w:r>
    </w:p>
  </w:footnote>
  <w:footnote w:type="continuationSeparator" w:id="0">
    <w:p w:rsidR="00BE0615" w:rsidRDefault="00BE0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35397811"/>
    <w:multiLevelType w:val="multilevel"/>
    <w:tmpl w:val="E5DE20D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87D01CC"/>
    <w:multiLevelType w:val="hybridMultilevel"/>
    <w:tmpl w:val="4CF84D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45"/>
    <w:rsid w:val="001B57C0"/>
    <w:rsid w:val="002205B1"/>
    <w:rsid w:val="002D7836"/>
    <w:rsid w:val="00325242"/>
    <w:rsid w:val="00395D59"/>
    <w:rsid w:val="0058509F"/>
    <w:rsid w:val="006C0036"/>
    <w:rsid w:val="006D7E27"/>
    <w:rsid w:val="00731BE5"/>
    <w:rsid w:val="008F2A96"/>
    <w:rsid w:val="00924357"/>
    <w:rsid w:val="00A43845"/>
    <w:rsid w:val="00AD4C4B"/>
    <w:rsid w:val="00BE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0"/>
    <w:uiPriority w:val="9"/>
    <w:qFormat/>
    <w:pPr>
      <w:spacing w:before="300" w:after="40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qFormat/>
    <w:pPr>
      <w:spacing w:before="240" w:after="40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qFormat/>
    <w:pPr>
      <w:spacing w:before="200" w:after="40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a5"/>
    <w:uiPriority w:val="10"/>
    <w:qFormat/>
    <w:pPr>
      <w:pBdr>
        <w:bottom w:val="single" w:sz="8" w:space="4" w:color="D34817" w:themeColor="accent1"/>
      </w:pBdr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a5">
    <w:name w:val="Название Знак"/>
    <w:basedOn w:val="a1"/>
    <w:link w:val="a4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a6">
    <w:name w:val="Subtitle"/>
    <w:basedOn w:val="a0"/>
    <w:link w:val="a7"/>
    <w:uiPriority w:val="11"/>
    <w:qFormat/>
    <w:pPr>
      <w:spacing w:after="480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Pr>
      <w:rFonts w:asciiTheme="majorHAnsi" w:hAnsiTheme="majorHAnsi" w:cstheme="minorBidi"/>
      <w:sz w:val="28"/>
      <w:szCs w:val="28"/>
    </w:rPr>
  </w:style>
  <w:style w:type="paragraph" w:styleId="a8">
    <w:name w:val="footer"/>
    <w:basedOn w:val="a0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Нижний колонтитул Знак"/>
    <w:basedOn w:val="a1"/>
    <w:link w:val="a8"/>
    <w:uiPriority w:val="99"/>
    <w:rPr>
      <w:rFonts w:cs="Times New Roman"/>
      <w:color w:val="000000" w:themeColor="text1"/>
      <w:szCs w:val="20"/>
    </w:rPr>
  </w:style>
  <w:style w:type="paragraph" w:styleId="aa">
    <w:name w:val="caption"/>
    <w:basedOn w:val="a0"/>
    <w:next w:val="a0"/>
    <w:uiPriority w:val="35"/>
    <w:unhideWhenUsed/>
    <w:qFormat/>
    <w:rPr>
      <w:bCs/>
      <w:smallCaps/>
      <w:color w:val="732117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d">
    <w:name w:val="Block Text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ae">
    <w:name w:val="Book Title"/>
    <w:basedOn w:val="a1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af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Верхний колонтитул Знак"/>
    <w:basedOn w:val="a1"/>
    <w:link w:val="af0"/>
    <w:uiPriority w:val="99"/>
    <w:rPr>
      <w:rFonts w:cs="Times New Roman"/>
      <w:color w:val="000000" w:themeColor="text1"/>
      <w:szCs w:val="20"/>
    </w:rPr>
  </w:style>
  <w:style w:type="character" w:customStyle="1" w:styleId="41">
    <w:name w:val="Заголовок 4 Знак"/>
    <w:basedOn w:val="a1"/>
    <w:link w:val="40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1">
    <w:name w:val="Заголовок 5 Знак"/>
    <w:basedOn w:val="a1"/>
    <w:link w:val="50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0">
    <w:name w:val="Заголовок 6 Знак"/>
    <w:basedOn w:val="a1"/>
    <w:link w:val="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90">
    <w:name w:val="Заголовок 9 Знак"/>
    <w:basedOn w:val="a1"/>
    <w:link w:val="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af2">
    <w:name w:val="Intense Emphasis"/>
    <w:basedOn w:val="a1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f3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af4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</w:pPr>
  </w:style>
  <w:style w:type="paragraph" w:styleId="af5">
    <w:name w:val="No Spacing"/>
    <w:basedOn w:val="a0"/>
    <w:uiPriority w:val="1"/>
    <w:qFormat/>
  </w:style>
  <w:style w:type="character" w:styleId="af6">
    <w:name w:val="Placeholder Text"/>
    <w:basedOn w:val="a1"/>
    <w:uiPriority w:val="99"/>
    <w:semiHidden/>
    <w:rPr>
      <w:color w:val="808080"/>
    </w:rPr>
  </w:style>
  <w:style w:type="paragraph" w:styleId="22">
    <w:name w:val="Quote"/>
    <w:basedOn w:val="a0"/>
    <w:link w:val="23"/>
    <w:uiPriority w:val="29"/>
    <w:qFormat/>
    <w:rPr>
      <w:i/>
      <w:color w:val="808080" w:themeColor="background1" w:themeShade="80"/>
      <w:sz w:val="24"/>
    </w:rPr>
  </w:style>
  <w:style w:type="character" w:customStyle="1" w:styleId="23">
    <w:name w:val="Цитата 2 Знак"/>
    <w:basedOn w:val="a1"/>
    <w:link w:val="2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7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af8">
    <w:name w:val="Subtle Emphasis"/>
    <w:basedOn w:val="a1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9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a">
    <w:name w:val="Table Grid"/>
    <w:basedOn w:val="a2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</w:pPr>
    <w:rPr>
      <w:smallCaps/>
      <w:color w:val="9B2D1F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760"/>
    </w:pPr>
    <w:rPr>
      <w:smallCaps/>
    </w:rPr>
  </w:style>
  <w:style w:type="paragraph" w:styleId="afb">
    <w:name w:val="List Paragraph"/>
    <w:basedOn w:val="a0"/>
    <w:uiPriority w:val="34"/>
    <w:qFormat/>
    <w:rsid w:val="005850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0"/>
    <w:uiPriority w:val="9"/>
    <w:qFormat/>
    <w:pPr>
      <w:spacing w:before="300" w:after="40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qFormat/>
    <w:pPr>
      <w:spacing w:before="240" w:after="40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qFormat/>
    <w:pPr>
      <w:spacing w:before="200" w:after="40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a5"/>
    <w:uiPriority w:val="10"/>
    <w:qFormat/>
    <w:pPr>
      <w:pBdr>
        <w:bottom w:val="single" w:sz="8" w:space="4" w:color="D34817" w:themeColor="accent1"/>
      </w:pBdr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a5">
    <w:name w:val="Название Знак"/>
    <w:basedOn w:val="a1"/>
    <w:link w:val="a4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a6">
    <w:name w:val="Subtitle"/>
    <w:basedOn w:val="a0"/>
    <w:link w:val="a7"/>
    <w:uiPriority w:val="11"/>
    <w:qFormat/>
    <w:pPr>
      <w:spacing w:after="480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Pr>
      <w:rFonts w:asciiTheme="majorHAnsi" w:hAnsiTheme="majorHAnsi" w:cstheme="minorBidi"/>
      <w:sz w:val="28"/>
      <w:szCs w:val="28"/>
    </w:rPr>
  </w:style>
  <w:style w:type="paragraph" w:styleId="a8">
    <w:name w:val="footer"/>
    <w:basedOn w:val="a0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Нижний колонтитул Знак"/>
    <w:basedOn w:val="a1"/>
    <w:link w:val="a8"/>
    <w:uiPriority w:val="99"/>
    <w:rPr>
      <w:rFonts w:cs="Times New Roman"/>
      <w:color w:val="000000" w:themeColor="text1"/>
      <w:szCs w:val="20"/>
    </w:rPr>
  </w:style>
  <w:style w:type="paragraph" w:styleId="aa">
    <w:name w:val="caption"/>
    <w:basedOn w:val="a0"/>
    <w:next w:val="a0"/>
    <w:uiPriority w:val="35"/>
    <w:unhideWhenUsed/>
    <w:qFormat/>
    <w:rPr>
      <w:bCs/>
      <w:smallCaps/>
      <w:color w:val="732117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d">
    <w:name w:val="Block Text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ae">
    <w:name w:val="Book Title"/>
    <w:basedOn w:val="a1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af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Верхний колонтитул Знак"/>
    <w:basedOn w:val="a1"/>
    <w:link w:val="af0"/>
    <w:uiPriority w:val="99"/>
    <w:rPr>
      <w:rFonts w:cs="Times New Roman"/>
      <w:color w:val="000000" w:themeColor="text1"/>
      <w:szCs w:val="20"/>
    </w:rPr>
  </w:style>
  <w:style w:type="character" w:customStyle="1" w:styleId="41">
    <w:name w:val="Заголовок 4 Знак"/>
    <w:basedOn w:val="a1"/>
    <w:link w:val="40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1">
    <w:name w:val="Заголовок 5 Знак"/>
    <w:basedOn w:val="a1"/>
    <w:link w:val="50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0">
    <w:name w:val="Заголовок 6 Знак"/>
    <w:basedOn w:val="a1"/>
    <w:link w:val="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90">
    <w:name w:val="Заголовок 9 Знак"/>
    <w:basedOn w:val="a1"/>
    <w:link w:val="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af2">
    <w:name w:val="Intense Emphasis"/>
    <w:basedOn w:val="a1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f3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af4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</w:pPr>
  </w:style>
  <w:style w:type="paragraph" w:styleId="af5">
    <w:name w:val="No Spacing"/>
    <w:basedOn w:val="a0"/>
    <w:uiPriority w:val="1"/>
    <w:qFormat/>
  </w:style>
  <w:style w:type="character" w:styleId="af6">
    <w:name w:val="Placeholder Text"/>
    <w:basedOn w:val="a1"/>
    <w:uiPriority w:val="99"/>
    <w:semiHidden/>
    <w:rPr>
      <w:color w:val="808080"/>
    </w:rPr>
  </w:style>
  <w:style w:type="paragraph" w:styleId="22">
    <w:name w:val="Quote"/>
    <w:basedOn w:val="a0"/>
    <w:link w:val="23"/>
    <w:uiPriority w:val="29"/>
    <w:qFormat/>
    <w:rPr>
      <w:i/>
      <w:color w:val="808080" w:themeColor="background1" w:themeShade="80"/>
      <w:sz w:val="24"/>
    </w:rPr>
  </w:style>
  <w:style w:type="character" w:customStyle="1" w:styleId="23">
    <w:name w:val="Цитата 2 Знак"/>
    <w:basedOn w:val="a1"/>
    <w:link w:val="2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7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af8">
    <w:name w:val="Subtle Emphasis"/>
    <w:basedOn w:val="a1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9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a">
    <w:name w:val="Table Grid"/>
    <w:basedOn w:val="a2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</w:pPr>
    <w:rPr>
      <w:smallCaps/>
      <w:color w:val="9B2D1F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760"/>
    </w:pPr>
    <w:rPr>
      <w:smallCaps/>
    </w:rPr>
  </w:style>
  <w:style w:type="paragraph" w:styleId="afb">
    <w:name w:val="List Paragraph"/>
    <w:basedOn w:val="a0"/>
    <w:uiPriority w:val="34"/>
    <w:qFormat/>
    <w:rsid w:val="00585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6E2EC34D0F46A88DE45CFDD7E58C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B900D-FFB7-4688-ABC8-CD33CEA27EF5}"/>
      </w:docPartPr>
      <w:docPartBody>
        <w:p w:rsidR="00EC140A" w:rsidRDefault="00F13879">
          <w:pPr>
            <w:pStyle w:val="986E2EC34D0F46A88DE45CFDD7E58C4F"/>
          </w:pPr>
          <w: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879"/>
    <w:rsid w:val="00171817"/>
    <w:rsid w:val="005C20A0"/>
    <w:rsid w:val="00EC140A"/>
    <w:rsid w:val="00F13879"/>
    <w:rsid w:val="00FA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6E2EC34D0F46A88DE45CFDD7E58C4F">
    <w:name w:val="986E2EC34D0F46A88DE45CFDD7E58C4F"/>
  </w:style>
  <w:style w:type="paragraph" w:customStyle="1" w:styleId="D746BAAB9BF740BE99DBC9FF95348A21">
    <w:name w:val="D746BAAB9BF740BE99DBC9FF95348A21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C17DF4FFB104E3081DD951E1984E0FB">
    <w:name w:val="5C17DF4FFB104E3081DD951E1984E0FB"/>
  </w:style>
  <w:style w:type="paragraph" w:customStyle="1" w:styleId="82AC88B78E3F45E5A0759CA750CA7F85">
    <w:name w:val="82AC88B78E3F45E5A0759CA750CA7F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6E2EC34D0F46A88DE45CFDD7E58C4F">
    <w:name w:val="986E2EC34D0F46A88DE45CFDD7E58C4F"/>
  </w:style>
  <w:style w:type="paragraph" w:customStyle="1" w:styleId="D746BAAB9BF740BE99DBC9FF95348A21">
    <w:name w:val="D746BAAB9BF740BE99DBC9FF95348A21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C17DF4FFB104E3081DD951E1984E0FB">
    <w:name w:val="5C17DF4FFB104E3081DD951E1984E0FB"/>
  </w:style>
  <w:style w:type="paragraph" w:customStyle="1" w:styleId="82AC88B78E3F45E5A0759CA750CA7F85">
    <w:name w:val="82AC88B78E3F45E5A0759CA750CA7F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2022-06-24T00:00:00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A364754-B706-4CA9-A8A2-2FBFDB32D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EquityReport.Dotx</Template>
  <TotalTime>43</TotalTime>
  <Pages>7</Pages>
  <Words>1531</Words>
  <Characters>8733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 COMPANY «AtoL»</Company>
  <LinksUpToDate>false</LinksUpToDate>
  <CharactersWithSpaces>10244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Веб-сайту тренажёров</dc:title>
  <dc:subject>Portfolio «QA Manual basic»</dc:subject>
  <dc:creator>Andriy Glabay</dc:creator>
  <cp:lastModifiedBy>Admin1</cp:lastModifiedBy>
  <cp:revision>5</cp:revision>
  <cp:lastPrinted>2022-06-24T15:15:00Z</cp:lastPrinted>
  <dcterms:created xsi:type="dcterms:W3CDTF">2022-06-16T13:01:00Z</dcterms:created>
  <dcterms:modified xsi:type="dcterms:W3CDTF">2022-06-24T15:15:00Z</dcterms:modified>
</cp:coreProperties>
</file>